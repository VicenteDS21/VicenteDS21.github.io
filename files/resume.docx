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22E5AD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79CB6A" w14:textId="344CE917" w:rsidR="00692703" w:rsidRPr="00CF1A49" w:rsidRDefault="007F4DBE" w:rsidP="00913946">
            <w:pPr>
              <w:pStyle w:val="Title"/>
            </w:pPr>
            <w:r>
              <w:t>Vicente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DIaz</w:t>
            </w:r>
          </w:p>
          <w:p w14:paraId="4F7D66BE" w14:textId="5419F662" w:rsidR="00692703" w:rsidRPr="00CF1A49" w:rsidRDefault="007F4DBE" w:rsidP="00913946">
            <w:pPr>
              <w:pStyle w:val="ContactInfo"/>
              <w:contextualSpacing w:val="0"/>
            </w:pPr>
            <w:r>
              <w:t>288 Overhill Rd, Bastrop,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6B6F701A7304FE58CB473094B95959D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512-289-0903</w:t>
            </w:r>
          </w:p>
          <w:p w14:paraId="18DB5A92" w14:textId="5B0CE012" w:rsidR="00692703" w:rsidRPr="00CF1A49" w:rsidRDefault="007F4DBE" w:rsidP="00913946">
            <w:pPr>
              <w:pStyle w:val="ContactInfoEmphasis"/>
              <w:contextualSpacing w:val="0"/>
            </w:pPr>
            <w:r>
              <w:t>Diazvicente12@gmail.com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D9EBE080D834E62B31B465CFE6450CA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14:paraId="533F76E2" w14:textId="77777777" w:rsidTr="00692703">
        <w:tc>
          <w:tcPr>
            <w:tcW w:w="9360" w:type="dxa"/>
            <w:tcMar>
              <w:top w:w="432" w:type="dxa"/>
            </w:tcMar>
          </w:tcPr>
          <w:p w14:paraId="375F0494" w14:textId="76BCA7A7" w:rsidR="001755A8" w:rsidRPr="00CF1A49" w:rsidRDefault="00AA3819" w:rsidP="00913946">
            <w:pPr>
              <w:contextualSpacing w:val="0"/>
            </w:pPr>
            <w:r w:rsidRPr="00AA3819">
              <w:t xml:space="preserve">Fast learner with an exceptionally strong work </w:t>
            </w:r>
            <w:r>
              <w:t>ethic</w:t>
            </w:r>
            <w:r w:rsidR="007321B2" w:rsidRPr="007321B2">
              <w:t xml:space="preserve"> pursuing internship opportunities in today’s competitive business environment</w:t>
            </w:r>
            <w:r>
              <w:t>. Eager to learn and contribute to the overall benefit and success of your organization</w:t>
            </w:r>
            <w:r w:rsidR="00577589">
              <w:t>’s</w:t>
            </w:r>
            <w:r>
              <w:t xml:space="preserve"> business goals.</w:t>
            </w:r>
          </w:p>
        </w:tc>
      </w:tr>
    </w:tbl>
    <w:p w14:paraId="44C0A321" w14:textId="4323E582" w:rsidR="004E01EB" w:rsidRPr="00CF1A49" w:rsidRDefault="007F4DBE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B16C066" w14:textId="77777777" w:rsidTr="00D66A52">
        <w:tc>
          <w:tcPr>
            <w:tcW w:w="9355" w:type="dxa"/>
          </w:tcPr>
          <w:p w14:paraId="2D3EF976" w14:textId="5D745FC3" w:rsidR="001D0BF1" w:rsidRPr="00CF1A49" w:rsidRDefault="007F4DBE" w:rsidP="00577589">
            <w:pPr>
              <w:pStyle w:val="Heading3"/>
              <w:ind w:left="6480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Current</w:t>
            </w:r>
          </w:p>
          <w:p w14:paraId="63F500DA" w14:textId="1C329C89" w:rsidR="001D0BF1" w:rsidRPr="00CF1A49" w:rsidRDefault="0015670B" w:rsidP="001D0BF1">
            <w:pPr>
              <w:pStyle w:val="Heading2"/>
              <w:contextualSpacing w:val="0"/>
              <w:outlineLvl w:val="1"/>
            </w:pPr>
            <w:r>
              <w:t>Management Information Systems</w:t>
            </w:r>
            <w:r w:rsidR="001D0BF1" w:rsidRPr="00CF1A49">
              <w:t xml:space="preserve">, </w:t>
            </w:r>
            <w:r w:rsidR="007F4DBE">
              <w:rPr>
                <w:rStyle w:val="SubtleReference"/>
              </w:rPr>
              <w:t>Sam Houston state University</w:t>
            </w:r>
          </w:p>
          <w:p w14:paraId="33025A8F" w14:textId="1C33A215" w:rsidR="001E3120" w:rsidRDefault="007F4DBE" w:rsidP="008F05A8">
            <w:r w:rsidRPr="007F4DBE">
              <w:t>Major Coursework: M</w:t>
            </w:r>
            <w:r w:rsidR="00135D32">
              <w:t>anagement Information Systems</w:t>
            </w:r>
            <w:r w:rsidRPr="007F4DBE">
              <w:t xml:space="preserve"> 3310, </w:t>
            </w:r>
            <w:r w:rsidR="00135D32">
              <w:t>Managerial Accounting</w:t>
            </w:r>
            <w:r w:rsidRPr="007F4DBE">
              <w:t xml:space="preserve"> 2302,</w:t>
            </w:r>
            <w:r w:rsidR="00135D32">
              <w:t xml:space="preserve"> Business Analysis</w:t>
            </w:r>
            <w:r w:rsidRPr="007F4DBE">
              <w:t xml:space="preserve"> 4340</w:t>
            </w:r>
          </w:p>
          <w:p w14:paraId="492E94FE" w14:textId="5D20F5E9" w:rsidR="008F05A8" w:rsidRPr="00CF1A49" w:rsidRDefault="008F05A8" w:rsidP="008F05A8">
            <w:r>
              <w:t xml:space="preserve">Through my course work </w:t>
            </w:r>
            <w:r w:rsidR="00A137D0">
              <w:t>I’ve developed strong analytical, critical thinking, and solution-oriented abilities.</w:t>
            </w:r>
          </w:p>
        </w:tc>
      </w:tr>
      <w:tr w:rsidR="00F61DF9" w:rsidRPr="00CF1A49" w14:paraId="39536569" w14:textId="77777777" w:rsidTr="00F61DF9">
        <w:tc>
          <w:tcPr>
            <w:tcW w:w="9355" w:type="dxa"/>
            <w:tcMar>
              <w:top w:w="216" w:type="dxa"/>
            </w:tcMar>
          </w:tcPr>
          <w:p w14:paraId="1848BBA5" w14:textId="7EAB9F46" w:rsidR="00F61DF9" w:rsidRDefault="00F61DF9" w:rsidP="00F61DF9"/>
        </w:tc>
      </w:tr>
    </w:tbl>
    <w:p w14:paraId="4F663706" w14:textId="3E5929FD" w:rsidR="00DA59AA" w:rsidRPr="00CF1A49" w:rsidRDefault="00577589" w:rsidP="0097790C">
      <w:pPr>
        <w:pStyle w:val="Heading1"/>
      </w:pPr>
      <w:r>
        <w:t xml:space="preserve">WORK EXperience 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31074D7" w14:textId="77777777" w:rsidTr="00D66A52">
        <w:tc>
          <w:tcPr>
            <w:tcW w:w="9355" w:type="dxa"/>
          </w:tcPr>
          <w:p w14:paraId="1F59BEC4" w14:textId="5FAF6D72" w:rsidR="001D0BF1" w:rsidRPr="00CF1A49" w:rsidRDefault="00577589" w:rsidP="00577589">
            <w:pPr>
              <w:pStyle w:val="Heading3"/>
              <w:ind w:left="5040"/>
              <w:contextualSpacing w:val="0"/>
              <w:outlineLvl w:val="2"/>
            </w:pPr>
            <w:r>
              <w:t xml:space="preserve"> </w:t>
            </w:r>
            <w:r w:rsidR="007F4DBE">
              <w:t xml:space="preserve">JUne 4, </w:t>
            </w:r>
            <w:r>
              <w:t>2021,</w:t>
            </w:r>
            <w:r w:rsidR="008F05A8">
              <w:t xml:space="preserve"> TO</w:t>
            </w:r>
            <w:r w:rsidR="007F4DBE">
              <w:t xml:space="preserve"> August 10, 2021</w:t>
            </w:r>
          </w:p>
          <w:p w14:paraId="50F83A05" w14:textId="5ADCE6B5" w:rsidR="001D0BF1" w:rsidRPr="00CF1A49" w:rsidRDefault="007F4DBE" w:rsidP="001D0BF1">
            <w:pPr>
              <w:pStyle w:val="Heading2"/>
              <w:contextualSpacing w:val="0"/>
              <w:outlineLvl w:val="1"/>
            </w:pPr>
            <w:r>
              <w:t>Amazon Associate</w:t>
            </w:r>
            <w:r w:rsidR="001D0BF1" w:rsidRPr="00CF1A49">
              <w:t xml:space="preserve">, </w:t>
            </w:r>
            <w:r w:rsidRPr="00135D32">
              <w:rPr>
                <w:b w:val="0"/>
                <w:color w:val="747474" w:themeColor="background2" w:themeShade="80"/>
              </w:rPr>
              <w:t>Amazon</w:t>
            </w:r>
          </w:p>
          <w:p w14:paraId="5DD6C355" w14:textId="1CB4A513" w:rsidR="007538DC" w:rsidRPr="00CF1A49" w:rsidRDefault="007F4DBE" w:rsidP="007538DC">
            <w:pPr>
              <w:contextualSpacing w:val="0"/>
            </w:pPr>
            <w:r w:rsidRPr="007F4DBE">
              <w:t>Worked in a fast-paced environment deciphering work orders, locating merchandise in storage areas, picking, and packing the orders in a correct manner to provide fast and efficient deliveries to customers.</w:t>
            </w:r>
          </w:p>
        </w:tc>
      </w:tr>
      <w:tr w:rsidR="00F61DF9" w:rsidRPr="00CF1A49" w14:paraId="1592D5F9" w14:textId="77777777" w:rsidTr="00F61DF9">
        <w:tc>
          <w:tcPr>
            <w:tcW w:w="9355" w:type="dxa"/>
            <w:tcMar>
              <w:top w:w="216" w:type="dxa"/>
            </w:tcMar>
          </w:tcPr>
          <w:p w14:paraId="5330E375" w14:textId="190A4AD3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E7693D054D8D49C297A31B23E059DE46"/>
        </w:placeholder>
        <w:temporary/>
        <w:showingPlcHdr/>
        <w15:appearance w15:val="hidden"/>
      </w:sdtPr>
      <w:sdtContent>
        <w:p w14:paraId="3D277C7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24CC417" w14:textId="77777777" w:rsidTr="00CF1A49">
        <w:tc>
          <w:tcPr>
            <w:tcW w:w="4675" w:type="dxa"/>
          </w:tcPr>
          <w:p w14:paraId="2EDE8DE4" w14:textId="0CE86261" w:rsidR="001E3120" w:rsidRPr="006E1507" w:rsidRDefault="00A4758A" w:rsidP="006E1507">
            <w:pPr>
              <w:pStyle w:val="ListBullet"/>
              <w:contextualSpacing w:val="0"/>
            </w:pPr>
            <w:r>
              <w:t>Fluent</w:t>
            </w:r>
            <w:r w:rsidR="00577589">
              <w:t xml:space="preserve"> in</w:t>
            </w:r>
            <w:r w:rsidR="007F4DBE" w:rsidRPr="007F4DBE">
              <w:t xml:space="preserve"> </w:t>
            </w:r>
            <w:r w:rsidR="00AA3819">
              <w:t>both Spanish and English.</w:t>
            </w:r>
          </w:p>
          <w:p w14:paraId="4DF475EB" w14:textId="0C84262D" w:rsidR="007F4DBE" w:rsidRPr="007F4DBE" w:rsidRDefault="007F4DBE" w:rsidP="007F4DBE">
            <w:pPr>
              <w:pStyle w:val="ListBullet"/>
            </w:pPr>
            <w:r w:rsidRPr="007F4DBE">
              <w:t>Able to multitask and adapt to fast-paced environments.</w:t>
            </w:r>
            <w:r w:rsidR="00577589">
              <w:t xml:space="preserve"> </w:t>
            </w:r>
          </w:p>
          <w:p w14:paraId="2AF62132" w14:textId="62223A57" w:rsidR="001F4E6D" w:rsidRPr="006E1507" w:rsidRDefault="001F4E6D" w:rsidP="007F4DB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1C3D1374" w14:textId="46BA63E8" w:rsidR="001E3120" w:rsidRDefault="00581847" w:rsidP="006E1507">
            <w:pPr>
              <w:pStyle w:val="ListBullet"/>
              <w:contextualSpacing w:val="0"/>
            </w:pPr>
            <w:r w:rsidRPr="00581847">
              <w:t xml:space="preserve">Effective organization and planning skills </w:t>
            </w:r>
          </w:p>
          <w:p w14:paraId="4FAB5B08" w14:textId="256A05B2" w:rsidR="007F4DBE" w:rsidRDefault="00581847" w:rsidP="006E1507">
            <w:pPr>
              <w:pStyle w:val="ListBullet"/>
              <w:contextualSpacing w:val="0"/>
            </w:pPr>
            <w:r w:rsidRPr="00581847">
              <w:t>Strong organizational and time management skills</w:t>
            </w:r>
          </w:p>
          <w:p w14:paraId="7FD3FAE3" w14:textId="19C33C09" w:rsidR="00581847" w:rsidRPr="006E1507" w:rsidRDefault="00581847" w:rsidP="006E1507">
            <w:pPr>
              <w:pStyle w:val="ListBullet"/>
              <w:contextualSpacing w:val="0"/>
            </w:pPr>
            <w:r w:rsidRPr="00581847">
              <w:t>Effective interpersonal and collaboration skills</w:t>
            </w:r>
          </w:p>
        </w:tc>
      </w:tr>
    </w:tbl>
    <w:p w14:paraId="560B4FF1" w14:textId="4A6B1603" w:rsidR="00AD782D" w:rsidRPr="00CF1A49" w:rsidRDefault="00AD782D" w:rsidP="0062312F">
      <w:pPr>
        <w:pStyle w:val="Heading1"/>
      </w:pPr>
    </w:p>
    <w:p w14:paraId="0B06A321" w14:textId="3455446C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94A8" w14:textId="77777777" w:rsidR="009B614D" w:rsidRDefault="009B614D" w:rsidP="0068194B">
      <w:r>
        <w:separator/>
      </w:r>
    </w:p>
    <w:p w14:paraId="35DBCACC" w14:textId="77777777" w:rsidR="009B614D" w:rsidRDefault="009B614D"/>
    <w:p w14:paraId="4BFFBED0" w14:textId="77777777" w:rsidR="009B614D" w:rsidRDefault="009B614D"/>
  </w:endnote>
  <w:endnote w:type="continuationSeparator" w:id="0">
    <w:p w14:paraId="407719C1" w14:textId="77777777" w:rsidR="009B614D" w:rsidRDefault="009B614D" w:rsidP="0068194B">
      <w:r>
        <w:continuationSeparator/>
      </w:r>
    </w:p>
    <w:p w14:paraId="3423D063" w14:textId="77777777" w:rsidR="009B614D" w:rsidRDefault="009B614D"/>
    <w:p w14:paraId="5CFE468C" w14:textId="77777777" w:rsidR="009B614D" w:rsidRDefault="009B61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FF37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7FB7" w14:textId="77777777" w:rsidR="009B614D" w:rsidRDefault="009B614D" w:rsidP="0068194B">
      <w:r>
        <w:separator/>
      </w:r>
    </w:p>
    <w:p w14:paraId="6A5C3FE2" w14:textId="77777777" w:rsidR="009B614D" w:rsidRDefault="009B614D"/>
    <w:p w14:paraId="700BA7FA" w14:textId="77777777" w:rsidR="009B614D" w:rsidRDefault="009B614D"/>
  </w:footnote>
  <w:footnote w:type="continuationSeparator" w:id="0">
    <w:p w14:paraId="23001A13" w14:textId="77777777" w:rsidR="009B614D" w:rsidRDefault="009B614D" w:rsidP="0068194B">
      <w:r>
        <w:continuationSeparator/>
      </w:r>
    </w:p>
    <w:p w14:paraId="55F50D96" w14:textId="77777777" w:rsidR="009B614D" w:rsidRDefault="009B614D"/>
    <w:p w14:paraId="351726A8" w14:textId="77777777" w:rsidR="009B614D" w:rsidRDefault="009B61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C43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2C9F00" wp14:editId="46DC9E0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C3D63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11F0C49"/>
    <w:multiLevelType w:val="hybridMultilevel"/>
    <w:tmpl w:val="05E6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466007">
    <w:abstractNumId w:val="9"/>
  </w:num>
  <w:num w:numId="2" w16cid:durableId="1694457694">
    <w:abstractNumId w:val="8"/>
  </w:num>
  <w:num w:numId="3" w16cid:durableId="333532255">
    <w:abstractNumId w:val="7"/>
  </w:num>
  <w:num w:numId="4" w16cid:durableId="662008840">
    <w:abstractNumId w:val="6"/>
  </w:num>
  <w:num w:numId="5" w16cid:durableId="453600404">
    <w:abstractNumId w:val="10"/>
  </w:num>
  <w:num w:numId="6" w16cid:durableId="716970076">
    <w:abstractNumId w:val="3"/>
  </w:num>
  <w:num w:numId="7" w16cid:durableId="1161388351">
    <w:abstractNumId w:val="11"/>
  </w:num>
  <w:num w:numId="8" w16cid:durableId="1055159692">
    <w:abstractNumId w:val="2"/>
  </w:num>
  <w:num w:numId="9" w16cid:durableId="1592349788">
    <w:abstractNumId w:val="12"/>
  </w:num>
  <w:num w:numId="10" w16cid:durableId="1309869074">
    <w:abstractNumId w:val="5"/>
  </w:num>
  <w:num w:numId="11" w16cid:durableId="1062371242">
    <w:abstractNumId w:val="4"/>
  </w:num>
  <w:num w:numId="12" w16cid:durableId="1786728570">
    <w:abstractNumId w:val="1"/>
  </w:num>
  <w:num w:numId="13" w16cid:durableId="1342510959">
    <w:abstractNumId w:val="0"/>
  </w:num>
  <w:num w:numId="14" w16cid:durableId="5178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B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5D32"/>
    <w:rsid w:val="001427E1"/>
    <w:rsid w:val="0015670B"/>
    <w:rsid w:val="00163668"/>
    <w:rsid w:val="00171566"/>
    <w:rsid w:val="00174676"/>
    <w:rsid w:val="001755A8"/>
    <w:rsid w:val="00184014"/>
    <w:rsid w:val="00192008"/>
    <w:rsid w:val="001C0E68"/>
    <w:rsid w:val="001C402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73C7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7589"/>
    <w:rsid w:val="00581847"/>
    <w:rsid w:val="005875AE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21B2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4DBE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05A8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614D"/>
    <w:rsid w:val="009C4DFC"/>
    <w:rsid w:val="009D44F8"/>
    <w:rsid w:val="009E3160"/>
    <w:rsid w:val="009F220C"/>
    <w:rsid w:val="009F3B05"/>
    <w:rsid w:val="009F4931"/>
    <w:rsid w:val="00A137D0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58A"/>
    <w:rsid w:val="00A51DC5"/>
    <w:rsid w:val="00A53DE1"/>
    <w:rsid w:val="00A615E1"/>
    <w:rsid w:val="00A755E8"/>
    <w:rsid w:val="00A93A5D"/>
    <w:rsid w:val="00AA381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543"/>
    <w:rsid w:val="00D305E5"/>
    <w:rsid w:val="00D37CD3"/>
    <w:rsid w:val="00D543E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F75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60AEE"/>
  <w15:chartTrackingRefBased/>
  <w15:docId w15:val="{57BAB8B6-A36D-4DA0-88A3-77D8CF37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zv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B6F701A7304FE58CB473094B959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F5839-7C4B-4F78-BDF9-0929064347C4}"/>
      </w:docPartPr>
      <w:docPartBody>
        <w:p w:rsidR="001E13DD" w:rsidRDefault="005D2456">
          <w:pPr>
            <w:pStyle w:val="F6B6F701A7304FE58CB473094B95959D"/>
          </w:pPr>
          <w:r w:rsidRPr="00CF1A49">
            <w:t>·</w:t>
          </w:r>
        </w:p>
      </w:docPartBody>
    </w:docPart>
    <w:docPart>
      <w:docPartPr>
        <w:name w:val="9D9EBE080D834E62B31B465CFE645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1002-536D-4702-8244-9C277F2B0805}"/>
      </w:docPartPr>
      <w:docPartBody>
        <w:p w:rsidR="001E13DD" w:rsidRDefault="005D2456">
          <w:pPr>
            <w:pStyle w:val="9D9EBE080D834E62B31B465CFE6450CA"/>
          </w:pPr>
          <w:r w:rsidRPr="00CF1A49">
            <w:t>·</w:t>
          </w:r>
        </w:p>
      </w:docPartBody>
    </w:docPart>
    <w:docPart>
      <w:docPartPr>
        <w:name w:val="E7693D054D8D49C297A31B23E059D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AA64A-165A-4945-AE0A-8FB7FEFEB0CB}"/>
      </w:docPartPr>
      <w:docPartBody>
        <w:p w:rsidR="001E13DD" w:rsidRDefault="005D2456">
          <w:pPr>
            <w:pStyle w:val="E7693D054D8D49C297A31B23E059DE4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56"/>
    <w:rsid w:val="001E13DD"/>
    <w:rsid w:val="002B2BB1"/>
    <w:rsid w:val="005D2456"/>
    <w:rsid w:val="008F23F5"/>
    <w:rsid w:val="00C22CA6"/>
    <w:rsid w:val="00E5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B6F701A7304FE58CB473094B95959D">
    <w:name w:val="F6B6F701A7304FE58CB473094B95959D"/>
  </w:style>
  <w:style w:type="paragraph" w:customStyle="1" w:styleId="9D9EBE080D834E62B31B465CFE6450CA">
    <w:name w:val="9D9EBE080D834E62B31B465CFE6450C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7693D054D8D49C297A31B23E059DE46">
    <w:name w:val="E7693D054D8D49C297A31B23E059DE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Diaz</dc:creator>
  <cp:keywords/>
  <dc:description/>
  <cp:lastModifiedBy>Vicente Diaz</cp:lastModifiedBy>
  <cp:revision>5</cp:revision>
  <dcterms:created xsi:type="dcterms:W3CDTF">2021-10-12T00:51:00Z</dcterms:created>
  <dcterms:modified xsi:type="dcterms:W3CDTF">2022-09-11T14:28:00Z</dcterms:modified>
  <cp:category/>
</cp:coreProperties>
</file>